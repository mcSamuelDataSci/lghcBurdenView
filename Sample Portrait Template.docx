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DE9A0" w14:textId="5F3B473A" w:rsidR="00564F20" w:rsidRPr="00DF0A62" w:rsidRDefault="00564F20" w:rsidP="00DF0A62">
      <w:bookmarkStart w:id="0" w:name="_GoBack"/>
      <w:bookmarkEnd w:id="0"/>
    </w:p>
    <w:sectPr w:rsidR="00564F20" w:rsidRPr="00DF0A62" w:rsidSect="00DF0A62">
      <w:headerReference w:type="default" r:id="rId8"/>
      <w:footerReference w:type="default" r:id="rId9"/>
      <w:pgSz w:w="12240" w:h="15840" w:code="156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AC7D4" w14:textId="77777777" w:rsidR="005F5D96" w:rsidRDefault="005F5D96" w:rsidP="005F5D96">
      <w:r>
        <w:separator/>
      </w:r>
    </w:p>
  </w:endnote>
  <w:endnote w:type="continuationSeparator" w:id="0">
    <w:p w14:paraId="29130A27" w14:textId="77777777" w:rsidR="005F5D96" w:rsidRDefault="005F5D96" w:rsidP="005F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EFD16" w14:textId="7420F7DD" w:rsidR="005F5D96" w:rsidRDefault="006F38B0">
    <w:pPr>
      <w:pStyle w:val="Footer"/>
    </w:pPr>
    <w:r w:rsidRPr="005F5D96">
      <w:rPr>
        <w:noProof/>
      </w:rPr>
      <w:drawing>
        <wp:anchor distT="0" distB="0" distL="114300" distR="114300" simplePos="0" relativeHeight="251665408" behindDoc="0" locked="0" layoutInCell="1" allowOverlap="1" wp14:anchorId="0C585881" wp14:editId="24E04BE6">
          <wp:simplePos x="0" y="0"/>
          <wp:positionH relativeFrom="column">
            <wp:posOffset>-675005</wp:posOffset>
          </wp:positionH>
          <wp:positionV relativeFrom="paragraph">
            <wp:posOffset>-173355</wp:posOffset>
          </wp:positionV>
          <wp:extent cx="908050" cy="646430"/>
          <wp:effectExtent l="0" t="0" r="6350" b="1270"/>
          <wp:wrapNone/>
          <wp:docPr id="7" name="Picture 7" descr="C:\Users\dbaldrid\Desktop\Projects\Lets Get Healthy California\LGHC Logos\lghc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dbaldrid\Desktop\Projects\Lets Get Healthy California\LGHC Logos\lghc-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464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Pr="005F5D9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B3202D" wp14:editId="1A17E43D">
              <wp:simplePos x="0" y="0"/>
              <wp:positionH relativeFrom="column">
                <wp:posOffset>-990600</wp:posOffset>
              </wp:positionH>
              <wp:positionV relativeFrom="paragraph">
                <wp:posOffset>-286385</wp:posOffset>
              </wp:positionV>
              <wp:extent cx="9144000" cy="1028700"/>
              <wp:effectExtent l="0" t="0" r="0" b="0"/>
              <wp:wrapNone/>
              <wp:docPr id="9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1028700"/>
                      </a:xfrm>
                      <a:prstGeom prst="rect">
                        <a:avLst/>
                      </a:prstGeom>
                      <a:solidFill>
                        <a:srgbClr val="0E76B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FE30CB4" id="Rectangle 8" o:spid="_x0000_s1026" style="position:absolute;margin-left:-78pt;margin-top:-22.55pt;width:10in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" fillcolor="#0e76bc" stroked="f" strokeweight="1pt"/>
          </w:pict>
        </mc:Fallback>
      </mc:AlternateContent>
    </w:r>
    <w:r w:rsidRPr="005F5D9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D06B9B" wp14:editId="4519DAE2">
              <wp:simplePos x="0" y="0"/>
              <wp:positionH relativeFrom="column">
                <wp:posOffset>-989330</wp:posOffset>
              </wp:positionH>
              <wp:positionV relativeFrom="paragraph">
                <wp:posOffset>-393700</wp:posOffset>
              </wp:positionV>
              <wp:extent cx="9144000" cy="152400"/>
              <wp:effectExtent l="0" t="0" r="0" b="0"/>
              <wp:wrapNone/>
              <wp:docPr id="10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152400"/>
                      </a:xfrm>
                      <a:prstGeom prst="rect">
                        <a:avLst/>
                      </a:prstGeom>
                      <a:solidFill>
                        <a:srgbClr val="F07B2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685F0E7" id="Rectangle 9" o:spid="_x0000_s1026" style="position:absolute;margin-left:-77.9pt;margin-top:-31pt;width:10in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" fillcolor="#f07b2a" stroked="f" strokeweight="1pt"/>
          </w:pict>
        </mc:Fallback>
      </mc:AlternateContent>
    </w:r>
    <w:r w:rsidR="00994FDD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AA3DEDB" wp14:editId="2FD1CABA">
              <wp:simplePos x="0" y="0"/>
              <wp:positionH relativeFrom="column">
                <wp:posOffset>1143000</wp:posOffset>
              </wp:positionH>
              <wp:positionV relativeFrom="paragraph">
                <wp:posOffset>64135</wp:posOffset>
              </wp:positionV>
              <wp:extent cx="3543300" cy="342900"/>
              <wp:effectExtent l="0" t="0" r="0" b="0"/>
              <wp:wrapSquare wrapText="bothSides"/>
              <wp:docPr id="10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E2D2F8" w14:textId="04AF40DF" w:rsidR="00994FDD" w:rsidRPr="00994FDD" w:rsidRDefault="00994FDD" w:rsidP="00994FDD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Building it together: A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Safe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and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Healthy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 xml:space="preserve"> California for 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  <w:u w:val="single"/>
                            </w:rPr>
                            <w:t>All</w:t>
                          </w:r>
                          <w:r w:rsidRPr="00994FDD">
                            <w:rPr>
                              <w:b/>
                              <w:i/>
                              <w:color w:val="FFFFFF" w:themeColor="background1"/>
                            </w:rPr>
                            <w:t>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3DED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90pt;margin-top:5.05pt;width:279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" filled="f" stroked="f">
              <v:textbox>
                <w:txbxContent>
                  <w:p w14:paraId="55E2D2F8" w14:textId="04AF40DF" w:rsidR="00994FDD" w:rsidRPr="00994FDD" w:rsidRDefault="00994FDD" w:rsidP="00994FDD">
                    <w:pPr>
                      <w:jc w:val="center"/>
                      <w:rPr>
                        <w:b/>
                        <w:i/>
                        <w:color w:val="FFFFFF" w:themeColor="background1"/>
                      </w:rPr>
                    </w:pP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Building it together: A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Safe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and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Healthy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 xml:space="preserve"> California for </w:t>
                    </w:r>
                    <w:r w:rsidRPr="00994FDD">
                      <w:rPr>
                        <w:b/>
                        <w:i/>
                        <w:color w:val="FFFFFF" w:themeColor="background1"/>
                        <w:u w:val="single"/>
                      </w:rPr>
                      <w:t>All</w:t>
                    </w:r>
                    <w:r w:rsidRPr="00994FDD">
                      <w:rPr>
                        <w:b/>
                        <w:i/>
                        <w:color w:val="FFFFFF" w:themeColor="background1"/>
                      </w:rPr>
                      <w:t>!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A896A" w14:textId="77777777" w:rsidR="005F5D96" w:rsidRDefault="005F5D96" w:rsidP="005F5D96">
      <w:r>
        <w:separator/>
      </w:r>
    </w:p>
  </w:footnote>
  <w:footnote w:type="continuationSeparator" w:id="0">
    <w:p w14:paraId="6327573D" w14:textId="77777777" w:rsidR="005F5D96" w:rsidRDefault="005F5D96" w:rsidP="005F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93552" w14:textId="0F2F303B" w:rsidR="005F5D96" w:rsidRPr="00795C64" w:rsidRDefault="001E0886" w:rsidP="00795C64">
    <w:pPr>
      <w:pStyle w:val="Title"/>
      <w:rPr>
        <w:color w:val="262626" w:themeColor="text1" w:themeTint="D9"/>
      </w:rPr>
    </w:pPr>
    <w:r w:rsidRPr="005F5D9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1B981" wp14:editId="786BECE4">
              <wp:simplePos x="0" y="0"/>
              <wp:positionH relativeFrom="column">
                <wp:posOffset>-1724025</wp:posOffset>
              </wp:positionH>
              <wp:positionV relativeFrom="paragraph">
                <wp:posOffset>-866774</wp:posOffset>
              </wp:positionV>
              <wp:extent cx="9144000" cy="1390650"/>
              <wp:effectExtent l="0" t="0" r="0" b="0"/>
              <wp:wrapNone/>
              <wp:docPr id="1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139065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ECAF"/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8D150B" w14:textId="41DE8F15" w:rsidR="00795C64" w:rsidRPr="00D0277D" w:rsidRDefault="00294651" w:rsidP="004B5F26">
                          <w:pPr>
                            <w:pStyle w:val="Title"/>
                            <w:spacing w:before="720"/>
                            <w:contextualSpacing w:val="0"/>
                            <w:jc w:val="center"/>
                            <w:rPr>
                              <w:b/>
                              <w:color w:val="833C0B" w:themeColor="accent2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833C0B" w:themeColor="accent2" w:themeShade="80"/>
                              <w:sz w:val="48"/>
                              <w:szCs w:val="48"/>
                            </w:rPr>
                            <w:t>Measures of Public Health</w:t>
                          </w:r>
                        </w:p>
                      </w:txbxContent>
                    </wps:txbx>
                    <wps:bodyPr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1B981" id="Rectangle 10" o:spid="_x0000_s1026" style="position:absolute;margin-left:-135.75pt;margin-top:-68.25pt;width:10in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" fillcolor="#ffecaf" stroked="f" strokeweight="1pt">
              <v:fill color2="#d4def1 [756]" focus="100%" type="gradient">
                <o:fill v:ext="view" type="gradientUnscaled"/>
              </v:fill>
              <v:textbox>
                <w:txbxContent>
                  <w:p w14:paraId="308D150B" w14:textId="41DE8F15" w:rsidR="00795C64" w:rsidRPr="00D0277D" w:rsidRDefault="00294651" w:rsidP="004B5F26">
                    <w:pPr>
                      <w:pStyle w:val="Title"/>
                      <w:spacing w:before="720"/>
                      <w:contextualSpacing w:val="0"/>
                      <w:jc w:val="center"/>
                      <w:rPr>
                        <w:b/>
                        <w:color w:val="833C0B" w:themeColor="accent2" w:themeShade="80"/>
                        <w:sz w:val="40"/>
                        <w:szCs w:val="40"/>
                      </w:rPr>
                    </w:pPr>
                    <w:r>
                      <w:rPr>
                        <w:b/>
                        <w:color w:val="833C0B" w:themeColor="accent2" w:themeShade="80"/>
                        <w:sz w:val="48"/>
                        <w:szCs w:val="48"/>
                      </w:rPr>
                      <w:t>Measures of Public Health</w:t>
                    </w:r>
                  </w:p>
                </w:txbxContent>
              </v:textbox>
            </v:rect>
          </w:pict>
        </mc:Fallback>
      </mc:AlternateContent>
    </w:r>
    <w:r w:rsidR="004C7B2D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BC3297C" wp14:editId="163AFA20">
              <wp:simplePos x="0" y="0"/>
              <wp:positionH relativeFrom="column">
                <wp:posOffset>-767715</wp:posOffset>
              </wp:positionH>
              <wp:positionV relativeFrom="paragraph">
                <wp:posOffset>-273355</wp:posOffset>
              </wp:positionV>
              <wp:extent cx="1344295" cy="1404620"/>
              <wp:effectExtent l="0" t="0" r="0" b="571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429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0CEB7" w14:textId="671F186E" w:rsidR="005F5D96" w:rsidRDefault="005F5D96">
                          <w:r w:rsidRPr="005F5D96">
                            <w:rPr>
                              <w:noProof/>
                            </w:rPr>
                            <w:drawing>
                              <wp:inline distT="0" distB="0" distL="0" distR="0" wp14:anchorId="5AC3D672" wp14:editId="35EF0DF5">
                                <wp:extent cx="996696" cy="640080"/>
                                <wp:effectExtent l="0" t="0" r="0" b="7620"/>
                                <wp:docPr id="8" name="Picture 8" title="Let's Get Healthy California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title="Let's Get Healthy California logo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96696" cy="6400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C329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60.45pt;margin-top:-21.5pt;width:105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" filled="f" stroked="f">
              <v:textbox style="mso-fit-shape-to-text:t">
                <w:txbxContent>
                  <w:p w14:paraId="23F0CEB7" w14:textId="671F186E" w:rsidR="005F5D96" w:rsidRDefault="005F5D96">
                    <w:r w:rsidRPr="005F5D96">
                      <w:rPr>
                        <w:noProof/>
                      </w:rPr>
                      <w:drawing>
                        <wp:inline distT="0" distB="0" distL="0" distR="0" wp14:anchorId="5AC3D672" wp14:editId="35EF0DF5">
                          <wp:extent cx="996696" cy="640080"/>
                          <wp:effectExtent l="0" t="0" r="0" b="7620"/>
                          <wp:docPr id="5" name="Picture 5" title="Let's Get Healthy California 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 title="Let's Get Healthy California logo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6696" cy="6400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657"/>
    <w:multiLevelType w:val="hybridMultilevel"/>
    <w:tmpl w:val="2B9EAC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6A7E99"/>
    <w:multiLevelType w:val="hybridMultilevel"/>
    <w:tmpl w:val="FEA6E8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467558"/>
    <w:multiLevelType w:val="hybridMultilevel"/>
    <w:tmpl w:val="5FA0D3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E6211"/>
    <w:multiLevelType w:val="hybridMultilevel"/>
    <w:tmpl w:val="E5AA46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E0D72"/>
    <w:multiLevelType w:val="hybridMultilevel"/>
    <w:tmpl w:val="2028E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DB16B4"/>
    <w:multiLevelType w:val="hybridMultilevel"/>
    <w:tmpl w:val="400C6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DD3D4A"/>
    <w:multiLevelType w:val="hybridMultilevel"/>
    <w:tmpl w:val="0616BF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5D798B"/>
    <w:multiLevelType w:val="hybridMultilevel"/>
    <w:tmpl w:val="1A6E6F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305C04"/>
    <w:multiLevelType w:val="hybridMultilevel"/>
    <w:tmpl w:val="786C4C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7A7FA8"/>
    <w:multiLevelType w:val="hybridMultilevel"/>
    <w:tmpl w:val="678E0C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6F3762"/>
    <w:multiLevelType w:val="hybridMultilevel"/>
    <w:tmpl w:val="CA6631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CF4895"/>
    <w:multiLevelType w:val="hybridMultilevel"/>
    <w:tmpl w:val="24ECF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2156FE"/>
    <w:multiLevelType w:val="hybridMultilevel"/>
    <w:tmpl w:val="1DE656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96"/>
    <w:rsid w:val="000A0768"/>
    <w:rsid w:val="001120AD"/>
    <w:rsid w:val="001E0886"/>
    <w:rsid w:val="00294651"/>
    <w:rsid w:val="004B5F26"/>
    <w:rsid w:val="004C7B2D"/>
    <w:rsid w:val="00506217"/>
    <w:rsid w:val="00564F20"/>
    <w:rsid w:val="00582B59"/>
    <w:rsid w:val="005838EE"/>
    <w:rsid w:val="005E138B"/>
    <w:rsid w:val="005F5D96"/>
    <w:rsid w:val="00636F12"/>
    <w:rsid w:val="006F38B0"/>
    <w:rsid w:val="007807DC"/>
    <w:rsid w:val="00795C64"/>
    <w:rsid w:val="00994FDD"/>
    <w:rsid w:val="00B8503C"/>
    <w:rsid w:val="00C74FED"/>
    <w:rsid w:val="00D0277D"/>
    <w:rsid w:val="00D8767E"/>
    <w:rsid w:val="00D921F9"/>
    <w:rsid w:val="00DF0A62"/>
    <w:rsid w:val="00E04E50"/>
    <w:rsid w:val="00E57C6B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A5052"/>
  <w15:chartTrackingRefBased/>
  <w15:docId w15:val="{40EF4F11-C4A5-4211-A032-2DBFEE8B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7D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D96"/>
  </w:style>
  <w:style w:type="paragraph" w:styleId="Footer">
    <w:name w:val="footer"/>
    <w:basedOn w:val="Normal"/>
    <w:link w:val="FooterChar"/>
    <w:unhideWhenUsed/>
    <w:rsid w:val="005F5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D96"/>
  </w:style>
  <w:style w:type="paragraph" w:styleId="Title">
    <w:name w:val="Title"/>
    <w:basedOn w:val="Normal"/>
    <w:next w:val="Normal"/>
    <w:link w:val="TitleChar"/>
    <w:uiPriority w:val="10"/>
    <w:qFormat/>
    <w:rsid w:val="005F5D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1">
    <w:name w:val="Table Grid1"/>
    <w:basedOn w:val="TableNormal"/>
    <w:next w:val="TableGrid"/>
    <w:uiPriority w:val="39"/>
    <w:rsid w:val="0078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7DC"/>
    <w:pPr>
      <w:ind w:left="720"/>
    </w:pPr>
  </w:style>
  <w:style w:type="table" w:styleId="TableGrid">
    <w:name w:val="Table Grid"/>
    <w:basedOn w:val="TableNormal"/>
    <w:uiPriority w:val="39"/>
    <w:rsid w:val="0078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7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3008B-B7D2-4590-9E3A-C102BB384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7D83783A.dotm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Latesa Slone</dc:creator>
  <cp:keywords/>
  <dc:description/>
  <cp:lastModifiedBy>Hicks, Benjamin@CDPH</cp:lastModifiedBy>
  <cp:revision>5</cp:revision>
  <cp:lastPrinted>2019-11-04T16:34:00Z</cp:lastPrinted>
  <dcterms:created xsi:type="dcterms:W3CDTF">2019-11-05T00:53:00Z</dcterms:created>
  <dcterms:modified xsi:type="dcterms:W3CDTF">2019-11-06T22:09:00Z</dcterms:modified>
</cp:coreProperties>
</file>